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66EA" w14:textId="7B013E0C" w:rsidR="001C72FD" w:rsidRDefault="00FC3018">
      <w:pPr>
        <w:pStyle w:val="Email"/>
      </w:pPr>
      <w:r>
        <w:tab/>
      </w:r>
      <w:r>
        <w:tab/>
      </w:r>
    </w:p>
    <w:p w14:paraId="2026F81A" w14:textId="79029DC1" w:rsidR="001C72FD" w:rsidRDefault="00FC3018" w:rsidP="00393710">
      <w:pPr>
        <w:pStyle w:val="Name"/>
        <w:ind w:left="0"/>
        <w:jc w:val="center"/>
      </w:pPr>
      <w:r>
        <w:t>Yerra Sampath gowtham</w:t>
      </w:r>
    </w:p>
    <w:tbl>
      <w:tblPr>
        <w:tblStyle w:val="ResumeTable"/>
        <w:tblW w:w="5010" w:type="pct"/>
        <w:tblLayout w:type="fixed"/>
        <w:tblLook w:val="04A0" w:firstRow="1" w:lastRow="0" w:firstColumn="1" w:lastColumn="0" w:noHBand="0" w:noVBand="1"/>
      </w:tblPr>
      <w:tblGrid>
        <w:gridCol w:w="1843"/>
        <w:gridCol w:w="8257"/>
      </w:tblGrid>
      <w:tr w:rsidR="001C72FD" w14:paraId="0F397DD0" w14:textId="77777777" w:rsidTr="00393710">
        <w:trPr>
          <w:trHeight w:val="597"/>
        </w:trPr>
        <w:tc>
          <w:tcPr>
            <w:tcW w:w="1843" w:type="dxa"/>
            <w:tcMar>
              <w:right w:w="475" w:type="dxa"/>
            </w:tcMar>
          </w:tcPr>
          <w:p w14:paraId="63EF44DC" w14:textId="77777777" w:rsidR="001C72FD" w:rsidRDefault="00393710">
            <w:pPr>
              <w:pStyle w:val="Heading1"/>
              <w:outlineLvl w:val="0"/>
            </w:pPr>
            <w:r>
              <w:t xml:space="preserve">Contact </w:t>
            </w:r>
          </w:p>
          <w:p w14:paraId="1208AFCD" w14:textId="3586E140" w:rsidR="00393710" w:rsidRDefault="00393710">
            <w:pPr>
              <w:pStyle w:val="Heading1"/>
              <w:outlineLvl w:val="0"/>
            </w:pPr>
          </w:p>
        </w:tc>
        <w:tc>
          <w:tcPr>
            <w:tcW w:w="8257" w:type="dxa"/>
          </w:tcPr>
          <w:p w14:paraId="5463CB50" w14:textId="77777777" w:rsidR="001C72FD" w:rsidRDefault="00393710">
            <w:pPr>
              <w:pStyle w:val="ResumeText"/>
            </w:pPr>
            <w:r>
              <w:t>8500801342</w:t>
            </w:r>
          </w:p>
          <w:p w14:paraId="09EEF279" w14:textId="269B6BE6" w:rsidR="00393710" w:rsidRDefault="00000000">
            <w:pPr>
              <w:pStyle w:val="ResumeText"/>
              <w:rPr>
                <w:rStyle w:val="Hyperlink"/>
              </w:rPr>
            </w:pPr>
            <w:hyperlink r:id="rId8" w:history="1">
              <w:r w:rsidR="00393710" w:rsidRPr="0002069A">
                <w:rPr>
                  <w:rStyle w:val="Hyperlink"/>
                </w:rPr>
                <w:t>Sampath.yerra@cognizant.com</w:t>
              </w:r>
            </w:hyperlink>
          </w:p>
          <w:p w14:paraId="724D0158" w14:textId="7355333C" w:rsidR="002A5016" w:rsidRDefault="002A5016">
            <w:pPr>
              <w:pStyle w:val="ResumeText"/>
            </w:pPr>
            <w:r>
              <w:rPr>
                <w:rStyle w:val="Hyperlink"/>
              </w:rPr>
              <w:t>ID: 936669</w:t>
            </w:r>
          </w:p>
        </w:tc>
      </w:tr>
      <w:tr w:rsidR="001C72FD" w14:paraId="3C4BF7AD" w14:textId="77777777" w:rsidTr="002A5016">
        <w:trPr>
          <w:trHeight w:val="1910"/>
        </w:trPr>
        <w:tc>
          <w:tcPr>
            <w:tcW w:w="1843" w:type="dxa"/>
            <w:tcMar>
              <w:right w:w="475" w:type="dxa"/>
            </w:tcMar>
          </w:tcPr>
          <w:p w14:paraId="2B9C5D52" w14:textId="42588360" w:rsidR="001C72FD" w:rsidRDefault="00FC3018">
            <w:pPr>
              <w:pStyle w:val="Heading1"/>
              <w:outlineLvl w:val="0"/>
            </w:pPr>
            <w:r>
              <w:t xml:space="preserve">Skills </w:t>
            </w:r>
          </w:p>
        </w:tc>
        <w:tc>
          <w:tcPr>
            <w:tcW w:w="8257" w:type="dxa"/>
          </w:tcPr>
          <w:p w14:paraId="654CB5D4" w14:textId="77777777" w:rsidR="001C72FD" w:rsidRDefault="00393710" w:rsidP="00393710">
            <w:pPr>
              <w:pStyle w:val="ResumeText"/>
            </w:pPr>
            <w:r>
              <w:t>HTML</w:t>
            </w:r>
          </w:p>
          <w:p w14:paraId="33CC70EA" w14:textId="77777777" w:rsidR="00393710" w:rsidRDefault="00393710" w:rsidP="00393710">
            <w:pPr>
              <w:pStyle w:val="ResumeText"/>
            </w:pPr>
            <w:r>
              <w:t>CSS</w:t>
            </w:r>
          </w:p>
          <w:p w14:paraId="66CF8758" w14:textId="5A29ED0C" w:rsidR="00393710" w:rsidRDefault="00393710" w:rsidP="00393710">
            <w:pPr>
              <w:pStyle w:val="ResumeText"/>
            </w:pPr>
            <w:r>
              <w:t>JavaScript</w:t>
            </w:r>
          </w:p>
          <w:p w14:paraId="2C1B9B4F" w14:textId="77777777" w:rsidR="00393710" w:rsidRDefault="00393710" w:rsidP="00393710">
            <w:pPr>
              <w:pStyle w:val="ResumeText"/>
            </w:pPr>
            <w:r>
              <w:t xml:space="preserve">React JS (JSX, Hooks, react-router-dom, react-redux) </w:t>
            </w:r>
          </w:p>
          <w:p w14:paraId="28B4D494" w14:textId="57F0FDD8" w:rsidR="00393710" w:rsidRDefault="00393710" w:rsidP="00393710">
            <w:pPr>
              <w:pStyle w:val="ResumeText"/>
            </w:pPr>
            <w:r>
              <w:t>MS-Office (Excel, Word, PowerPoint)</w:t>
            </w:r>
          </w:p>
        </w:tc>
      </w:tr>
      <w:tr w:rsidR="00393710" w14:paraId="0E46C16C" w14:textId="77777777" w:rsidTr="00393710">
        <w:trPr>
          <w:trHeight w:val="3769"/>
        </w:trPr>
        <w:tc>
          <w:tcPr>
            <w:tcW w:w="1843" w:type="dxa"/>
            <w:tcMar>
              <w:right w:w="475" w:type="dxa"/>
            </w:tcMar>
          </w:tcPr>
          <w:p w14:paraId="49696D62" w14:textId="5439DECF" w:rsidR="00393710" w:rsidRDefault="00393710" w:rsidP="00393710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8257" w:type="dxa"/>
            <w:tcBorders>
              <w:bottom w:val="single" w:sz="4" w:space="0" w:color="7E97AD" w:themeColor="accent1"/>
            </w:tcBorders>
          </w:tcPr>
          <w:p w14:paraId="1668A2DA" w14:textId="6862E771" w:rsidR="00393710" w:rsidRPr="00393710" w:rsidRDefault="00393710" w:rsidP="00393710">
            <w:pPr>
              <w:pStyle w:val="Heading2"/>
              <w:outlineLvl w:val="1"/>
              <w:rPr>
                <w:i/>
                <w:iCs/>
                <w:color w:val="595959" w:themeColor="text1" w:themeTint="A6"/>
              </w:rPr>
            </w:pPr>
            <w:r w:rsidRPr="00393710">
              <w:rPr>
                <w:color w:val="595959" w:themeColor="text1" w:themeTint="A6"/>
              </w:rPr>
              <w:t>SSC (2013-2014</w:t>
            </w:r>
            <w:r w:rsidRPr="00393710">
              <w:rPr>
                <w:i/>
                <w:iCs/>
                <w:color w:val="595959" w:themeColor="text1" w:themeTint="A6"/>
              </w:rPr>
              <w:t>)</w:t>
            </w:r>
          </w:p>
          <w:p w14:paraId="473C3693" w14:textId="77777777" w:rsidR="00393710" w:rsidRPr="00393710" w:rsidRDefault="00393710" w:rsidP="00393710">
            <w:pPr>
              <w:pStyle w:val="ResumeText"/>
              <w:rPr>
                <w:i/>
                <w:iCs/>
              </w:rPr>
            </w:pPr>
            <w:r w:rsidRPr="00393710">
              <w:rPr>
                <w:i/>
                <w:iCs/>
                <w:color w:val="404040" w:themeColor="text1" w:themeTint="BF"/>
                <w:sz w:val="22"/>
                <w:szCs w:val="22"/>
              </w:rPr>
              <w:t>Dalphin School</w:t>
            </w:r>
            <w:r w:rsidRPr="00393710">
              <w:rPr>
                <w:i/>
                <w:iCs/>
              </w:rPr>
              <w:t>, Visakhapatnam, Andhra Pradesh</w:t>
            </w:r>
          </w:p>
          <w:p w14:paraId="6C0673C6" w14:textId="7F6359D8" w:rsidR="00393710" w:rsidRDefault="00393710" w:rsidP="002160EF">
            <w:pPr>
              <w:pStyle w:val="ResumeText"/>
              <w:pBdr>
                <w:bottom w:val="single" w:sz="4" w:space="1" w:color="auto"/>
              </w:pBdr>
            </w:pPr>
            <w:r>
              <w:t>CGPA: 9.5</w:t>
            </w:r>
          </w:p>
          <w:p w14:paraId="4E9472FB" w14:textId="77777777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  <w:b/>
                <w:bCs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Board of Intermediate Education (2014-2016)</w:t>
            </w:r>
          </w:p>
          <w:p w14:paraId="300BF15C" w14:textId="77777777" w:rsidR="00393710" w:rsidRPr="00393710" w:rsidRDefault="00393710" w:rsidP="00393710">
            <w:pPr>
              <w:pStyle w:val="ResumeText"/>
              <w:rPr>
                <w:i/>
                <w:iCs/>
              </w:rPr>
            </w:pPr>
            <w:r w:rsidRPr="00393710">
              <w:rPr>
                <w:i/>
                <w:iCs/>
                <w:color w:val="404040" w:themeColor="text1" w:themeTint="BF"/>
                <w:sz w:val="22"/>
                <w:szCs w:val="22"/>
              </w:rPr>
              <w:t>Narayana Junior College</w:t>
            </w:r>
            <w:r w:rsidRPr="00393710">
              <w:rPr>
                <w:i/>
                <w:iCs/>
                <w:color w:val="404040" w:themeColor="text1" w:themeTint="BF"/>
              </w:rPr>
              <w:t>,</w:t>
            </w:r>
            <w:r w:rsidRPr="00393710">
              <w:rPr>
                <w:i/>
                <w:iCs/>
              </w:rPr>
              <w:t xml:space="preserve"> Visakhapatnam, Andhra Pradesh</w:t>
            </w:r>
          </w:p>
          <w:p w14:paraId="553718A8" w14:textId="77777777" w:rsidR="00393710" w:rsidRDefault="00393710" w:rsidP="002160EF">
            <w:pPr>
              <w:pStyle w:val="ResumeText"/>
              <w:pBdr>
                <w:bottom w:val="single" w:sz="4" w:space="1" w:color="auto"/>
              </w:pBdr>
            </w:pPr>
            <w:r>
              <w:t>CGPA: 9.3</w:t>
            </w:r>
          </w:p>
          <w:p w14:paraId="3DB9D4C0" w14:textId="77777777" w:rsidR="00393710" w:rsidRPr="00393710" w:rsidRDefault="00393710" w:rsidP="00393710">
            <w:pPr>
              <w:pStyle w:val="ResumeText"/>
              <w:rPr>
                <w:b/>
                <w:bCs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Bachelor’s Degree</w:t>
            </w:r>
            <w:r w:rsidRPr="00393710">
              <w:rPr>
                <w:b/>
                <w:bCs/>
              </w:rPr>
              <w:t xml:space="preserve"> (2016-2020)</w:t>
            </w:r>
          </w:p>
          <w:p w14:paraId="1D239CEC" w14:textId="77777777" w:rsidR="00393710" w:rsidRPr="00393710" w:rsidRDefault="00393710" w:rsidP="00393710">
            <w:pPr>
              <w:pStyle w:val="ResumeText"/>
              <w:rPr>
                <w:i/>
                <w:iCs/>
                <w:color w:val="404040" w:themeColor="text1" w:themeTint="BF"/>
                <w:sz w:val="22"/>
                <w:szCs w:val="22"/>
              </w:rPr>
            </w:pPr>
            <w:r w:rsidRPr="00393710">
              <w:rPr>
                <w:i/>
                <w:iCs/>
                <w:color w:val="404040" w:themeColor="text1" w:themeTint="BF"/>
                <w:sz w:val="22"/>
                <w:szCs w:val="22"/>
              </w:rPr>
              <w:t>Raghu Institute of Technology</w:t>
            </w:r>
            <w:r>
              <w:rPr>
                <w:i/>
                <w:iCs/>
                <w:color w:val="404040" w:themeColor="text1" w:themeTint="BF"/>
                <w:sz w:val="22"/>
                <w:szCs w:val="22"/>
              </w:rPr>
              <w:t xml:space="preserve"> </w:t>
            </w:r>
            <w:r w:rsidRPr="00393710">
              <w:rPr>
                <w:color w:val="404040" w:themeColor="text1" w:themeTint="BF"/>
              </w:rPr>
              <w:t>(JNTUK</w:t>
            </w:r>
            <w:r w:rsidRPr="00393710">
              <w:rPr>
                <w:i/>
                <w:iCs/>
                <w:color w:val="404040" w:themeColor="text1" w:themeTint="BF"/>
              </w:rPr>
              <w:t>)</w:t>
            </w:r>
            <w:r w:rsidRPr="00393710">
              <w:rPr>
                <w:i/>
                <w:iCs/>
                <w:color w:val="404040" w:themeColor="text1" w:themeTint="BF"/>
                <w:sz w:val="22"/>
                <w:szCs w:val="22"/>
              </w:rPr>
              <w:t>,</w:t>
            </w:r>
            <w:r w:rsidRPr="00393710">
              <w:rPr>
                <w:i/>
                <w:iCs/>
                <w:sz w:val="22"/>
                <w:szCs w:val="22"/>
              </w:rPr>
              <w:t xml:space="preserve"> </w:t>
            </w:r>
            <w:r w:rsidRPr="00393710">
              <w:rPr>
                <w:i/>
                <w:iCs/>
              </w:rPr>
              <w:t>Visakhapatnam</w:t>
            </w:r>
            <w:r w:rsidRPr="00393710">
              <w:rPr>
                <w:i/>
                <w:iCs/>
                <w:sz w:val="18"/>
                <w:szCs w:val="18"/>
              </w:rPr>
              <w:t>,</w:t>
            </w:r>
            <w:r w:rsidRPr="00393710">
              <w:rPr>
                <w:i/>
                <w:iCs/>
              </w:rPr>
              <w:t xml:space="preserve"> Andhra Pradesh</w:t>
            </w:r>
          </w:p>
          <w:p w14:paraId="6C90E8FA" w14:textId="7A47D509" w:rsidR="00393710" w:rsidRDefault="00393710" w:rsidP="00393710">
            <w:pPr>
              <w:pStyle w:val="ResumeText"/>
            </w:pPr>
            <w:r>
              <w:rPr>
                <w:sz w:val="18"/>
                <w:szCs w:val="18"/>
              </w:rPr>
              <w:t xml:space="preserve"> </w:t>
            </w:r>
            <w:r w:rsidRPr="00393710">
              <w:t>CGPA: 7</w:t>
            </w:r>
          </w:p>
        </w:tc>
      </w:tr>
      <w:tr w:rsidR="00393710" w14:paraId="0A18E89C" w14:textId="77777777" w:rsidTr="00393710">
        <w:trPr>
          <w:trHeight w:val="4029"/>
        </w:trPr>
        <w:tc>
          <w:tcPr>
            <w:tcW w:w="1843" w:type="dxa"/>
            <w:tcMar>
              <w:right w:w="475" w:type="dxa"/>
            </w:tcMar>
          </w:tcPr>
          <w:p w14:paraId="48A58584" w14:textId="4E4C217B" w:rsidR="00393710" w:rsidRDefault="00393710" w:rsidP="00393710">
            <w:pPr>
              <w:pStyle w:val="Heading1"/>
              <w:outlineLvl w:val="0"/>
            </w:pPr>
            <w:r>
              <w:t xml:space="preserve">Projects </w:t>
            </w:r>
          </w:p>
          <w:p w14:paraId="4B7716CA" w14:textId="288D1D30" w:rsidR="00393710" w:rsidRDefault="00393710" w:rsidP="00393710">
            <w:pPr>
              <w:pStyle w:val="Heading1"/>
              <w:outlineLvl w:val="0"/>
            </w:pPr>
          </w:p>
        </w:tc>
        <w:tc>
          <w:tcPr>
            <w:tcW w:w="8257" w:type="dxa"/>
            <w:tcBorders>
              <w:top w:val="single" w:sz="4" w:space="0" w:color="7E97AD" w:themeColor="accent1"/>
              <w:bottom w:val="single" w:sz="4" w:space="0" w:color="auto"/>
            </w:tcBorders>
          </w:tcPr>
          <w:p w14:paraId="437C751A" w14:textId="65798C8F" w:rsidR="00393710" w:rsidRDefault="00393710" w:rsidP="00393710">
            <w:pPr>
              <w:pStyle w:val="ResumeText"/>
              <w:rPr>
                <w:sz w:val="18"/>
                <w:szCs w:val="18"/>
              </w:rPr>
            </w:pPr>
            <w:r w:rsidRPr="00393710">
              <w:rPr>
                <w:b/>
                <w:bCs/>
                <w:i/>
                <w:iCs/>
              </w:rPr>
              <w:t>Project-1</w:t>
            </w:r>
            <w:r>
              <w:rPr>
                <w:sz w:val="18"/>
                <w:szCs w:val="18"/>
              </w:rPr>
              <w:t>:</w:t>
            </w:r>
          </w:p>
          <w:p w14:paraId="0C1AE248" w14:textId="7D2AAF83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Title</w:t>
            </w:r>
            <w:r>
              <w:rPr>
                <w:rFonts w:asciiTheme="majorHAnsi" w:hAnsiTheme="majorHAnsi" w:cstheme="majorHAnsi"/>
              </w:rPr>
              <w:t>:</w:t>
            </w:r>
            <w:r w:rsidR="00BE14A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Grocery Store</w:t>
            </w:r>
          </w:p>
          <w:p w14:paraId="237CAABF" w14:textId="292C1B49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Description</w:t>
            </w:r>
            <w:r>
              <w:rPr>
                <w:rFonts w:asciiTheme="majorHAnsi" w:hAnsiTheme="majorHAnsi" w:cstheme="majorHAnsi"/>
              </w:rPr>
              <w:t>:</w:t>
            </w:r>
            <w:r w:rsidR="00BE14AF">
              <w:rPr>
                <w:rFonts w:asciiTheme="majorHAnsi" w:hAnsiTheme="majorHAnsi" w:cstheme="majorHAnsi"/>
              </w:rPr>
              <w:t xml:space="preserve">  </w:t>
            </w:r>
            <w:r>
              <w:rPr>
                <w:rFonts w:asciiTheme="majorHAnsi" w:hAnsiTheme="majorHAnsi" w:cstheme="majorHAnsi"/>
              </w:rPr>
              <w:t xml:space="preserve"> This project completely resembles an online grocery app which helps to order  </w:t>
            </w:r>
          </w:p>
          <w:p w14:paraId="66FB79EA" w14:textId="1C1F99E3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</w:t>
            </w:r>
            <w:r w:rsidR="00BE14A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goods and food items.</w:t>
            </w:r>
          </w:p>
          <w:p w14:paraId="231AB521" w14:textId="7A6DC757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Technologies</w:t>
            </w:r>
            <w:r>
              <w:rPr>
                <w:rFonts w:asciiTheme="majorHAnsi" w:hAnsiTheme="majorHAnsi" w:cstheme="majorHAnsi"/>
              </w:rPr>
              <w:t xml:space="preserve">: </w:t>
            </w:r>
            <w:r w:rsidR="00BE14AF">
              <w:rPr>
                <w:rFonts w:asciiTheme="majorHAnsi" w:hAnsiTheme="majorHAnsi" w:cstheme="majorHAnsi"/>
              </w:rPr>
              <w:t xml:space="preserve">  </w:t>
            </w:r>
            <w:r>
              <w:rPr>
                <w:rFonts w:asciiTheme="majorHAnsi" w:hAnsiTheme="majorHAnsi" w:cstheme="majorHAnsi"/>
              </w:rPr>
              <w:t>Html, CSS, JavaScript, React JS, Redux toolkit, MongoDB</w:t>
            </w:r>
          </w:p>
          <w:p w14:paraId="7ED53866" w14:textId="3103462D" w:rsidR="00393710" w:rsidRDefault="00393710" w:rsidP="002A5016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Role</w:t>
            </w:r>
            <w:r w:rsidRPr="00393710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BE14A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Worked as a Team Player for the designing of “Cart” &amp; “User Profile” components</w:t>
            </w:r>
          </w:p>
          <w:p w14:paraId="0FD59580" w14:textId="77777777" w:rsidR="002A5016" w:rsidRDefault="002A5016" w:rsidP="002A5016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</w:p>
          <w:p w14:paraId="2888DC05" w14:textId="34AC568D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cstheme="majorHAnsi"/>
                <w:b/>
                <w:bCs/>
                <w:i/>
                <w:iCs/>
              </w:rPr>
            </w:pPr>
            <w:r w:rsidRPr="00393710">
              <w:rPr>
                <w:rFonts w:cstheme="majorHAnsi"/>
                <w:b/>
                <w:bCs/>
                <w:i/>
                <w:iCs/>
              </w:rPr>
              <w:t>Project -2:</w:t>
            </w:r>
          </w:p>
          <w:p w14:paraId="5281214F" w14:textId="51896381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Title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="00BE14AF">
              <w:rPr>
                <w:rFonts w:asciiTheme="majorHAnsi" w:hAnsiTheme="majorHAnsi" w:cstheme="majorHAnsi"/>
                <w:b/>
                <w:bCs/>
              </w:rPr>
              <w:t xml:space="preserve">  </w:t>
            </w:r>
            <w:r w:rsidRPr="00393710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>Electrolux_AB</w:t>
            </w:r>
          </w:p>
          <w:p w14:paraId="1CE34C2A" w14:textId="052F09A4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Description</w:t>
            </w:r>
            <w:r>
              <w:rPr>
                <w:rFonts w:asciiTheme="majorHAnsi" w:hAnsiTheme="majorHAnsi" w:cstheme="majorHAnsi"/>
              </w:rPr>
              <w:t xml:space="preserve">: </w:t>
            </w:r>
            <w:r w:rsidR="00BE14AF">
              <w:rPr>
                <w:rFonts w:asciiTheme="majorHAnsi" w:hAnsiTheme="majorHAnsi" w:cstheme="majorHAnsi"/>
              </w:rPr>
              <w:t xml:space="preserve"> T</w:t>
            </w:r>
            <w:r>
              <w:rPr>
                <w:rFonts w:asciiTheme="majorHAnsi" w:hAnsiTheme="majorHAnsi" w:cstheme="majorHAnsi"/>
              </w:rPr>
              <w:t>his is a Swedish appliance manufacturer company, headquartered in Stockholm.</w:t>
            </w:r>
          </w:p>
          <w:p w14:paraId="4A561F6B" w14:textId="78919963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39371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                     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="00BE14A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  </w:t>
            </w:r>
            <w:r w:rsidRPr="00393710">
              <w:rPr>
                <w:rFonts w:asciiTheme="majorHAnsi" w:hAnsiTheme="majorHAnsi" w:cstheme="majorHAnsi"/>
                <w:shd w:val="clear" w:color="auto" w:fill="FFFFFF"/>
              </w:rPr>
              <w:t>Electrolux sells under a wide variety of brand names worldwide</w:t>
            </w:r>
          </w:p>
          <w:p w14:paraId="7445FFDE" w14:textId="76826938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Technologies</w:t>
            </w:r>
            <w:r>
              <w:rPr>
                <w:rFonts w:asciiTheme="majorHAnsi" w:hAnsiTheme="majorHAnsi" w:cstheme="majorHAnsi"/>
              </w:rPr>
              <w:t xml:space="preserve">: </w:t>
            </w:r>
            <w:r w:rsidR="00BE14AF">
              <w:rPr>
                <w:rFonts w:asciiTheme="majorHAnsi" w:hAnsiTheme="majorHAnsi" w:cstheme="majorHAnsi"/>
              </w:rPr>
              <w:t xml:space="preserve">  </w:t>
            </w:r>
            <w:r>
              <w:rPr>
                <w:rFonts w:asciiTheme="majorHAnsi" w:hAnsiTheme="majorHAnsi" w:cstheme="majorHAnsi"/>
              </w:rPr>
              <w:t>Html, CSS, JavaScript, React JS</w:t>
            </w:r>
          </w:p>
          <w:p w14:paraId="09EC5B24" w14:textId="284BF627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Role</w:t>
            </w:r>
            <w:r w:rsidR="00BE14AF">
              <w:rPr>
                <w:rFonts w:asciiTheme="majorHAnsi" w:hAnsiTheme="majorHAnsi" w:cstheme="majorHAnsi"/>
              </w:rPr>
              <w:t xml:space="preserve">:  </w:t>
            </w:r>
            <w:r>
              <w:rPr>
                <w:rFonts w:asciiTheme="majorHAnsi" w:hAnsiTheme="majorHAnsi" w:cstheme="majorHAnsi"/>
              </w:rPr>
              <w:t>Worked as a Team Player for the designing of “Search Component”</w:t>
            </w:r>
          </w:p>
          <w:p w14:paraId="61326E66" w14:textId="77777777" w:rsidR="00393710" w:rsidRDefault="00393710" w:rsidP="00393710">
            <w:pPr>
              <w:spacing w:line="240" w:lineRule="auto"/>
              <w:jc w:val="both"/>
              <w:rPr>
                <w:rFonts w:cstheme="majorHAnsi"/>
                <w:b/>
                <w:bCs/>
                <w:i/>
                <w:iCs/>
              </w:rPr>
            </w:pPr>
          </w:p>
          <w:p w14:paraId="04138190" w14:textId="5D03431C" w:rsidR="00393710" w:rsidRPr="00393710" w:rsidRDefault="00393710" w:rsidP="00393710">
            <w:pPr>
              <w:spacing w:line="240" w:lineRule="auto"/>
              <w:jc w:val="both"/>
              <w:rPr>
                <w:rFonts w:cstheme="majorHAnsi"/>
                <w:b/>
                <w:bCs/>
                <w:i/>
                <w:iCs/>
              </w:rPr>
            </w:pPr>
            <w:r w:rsidRPr="00393710">
              <w:rPr>
                <w:rFonts w:cstheme="majorHAnsi"/>
                <w:b/>
                <w:bCs/>
                <w:i/>
                <w:iCs/>
              </w:rPr>
              <w:t>Project-3</w:t>
            </w:r>
            <w:r>
              <w:rPr>
                <w:rFonts w:cstheme="majorHAnsi"/>
                <w:b/>
                <w:bCs/>
                <w:i/>
                <w:iCs/>
              </w:rPr>
              <w:t xml:space="preserve">: </w:t>
            </w:r>
          </w:p>
          <w:p w14:paraId="363BBB3C" w14:textId="0E44C20D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Title</w:t>
            </w:r>
            <w:r w:rsidRPr="00393710">
              <w:rPr>
                <w:rFonts w:asciiTheme="majorHAnsi" w:hAnsiTheme="majorHAnsi" w:cstheme="majorHAnsi"/>
                <w:sz w:val="18"/>
                <w:szCs w:val="18"/>
              </w:rPr>
              <w:t xml:space="preserve">:  </w:t>
            </w:r>
            <w:r w:rsidRPr="00393710">
              <w:rPr>
                <w:rFonts w:asciiTheme="majorHAnsi" w:eastAsia="Times New Roman" w:hAnsiTheme="majorHAnsi" w:cstheme="majorHAnsi"/>
              </w:rPr>
              <w:t>Multilevel C</w:t>
            </w:r>
            <w:r w:rsidRPr="00393710">
              <w:rPr>
                <w:rFonts w:asciiTheme="majorHAnsi" w:hAnsiTheme="majorHAnsi" w:cstheme="majorHAnsi"/>
              </w:rPr>
              <w:t>loud Storage for Privacy Preserving using "Fog Computing”</w:t>
            </w:r>
          </w:p>
          <w:p w14:paraId="2C8ABC72" w14:textId="04B66FBE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Description</w:t>
            </w:r>
            <w:r w:rsidRPr="00393710">
              <w:rPr>
                <w:rFonts w:asciiTheme="majorHAnsi" w:hAnsiTheme="majorHAnsi" w:cstheme="majorHAnsi"/>
              </w:rPr>
              <w:t xml:space="preserve">: </w:t>
            </w:r>
            <w:r w:rsidR="00BE14AF">
              <w:rPr>
                <w:rFonts w:asciiTheme="majorHAnsi" w:hAnsiTheme="majorHAnsi" w:cstheme="majorHAnsi"/>
              </w:rPr>
              <w:t xml:space="preserve"> </w:t>
            </w:r>
            <w:r w:rsidRPr="00393710">
              <w:rPr>
                <w:rFonts w:asciiTheme="majorHAnsi" w:hAnsiTheme="majorHAnsi" w:cstheme="majorHAnsi"/>
              </w:rPr>
              <w:t xml:space="preserve">This project helps in preserving security and privacy of the user’s </w:t>
            </w:r>
          </w:p>
          <w:p w14:paraId="09A6BDFB" w14:textId="131707D0" w:rsidR="00393710" w:rsidRDefault="00393710" w:rsidP="00393710">
            <w:pPr>
              <w:pStyle w:val="ResumeText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</w:rPr>
              <w:t xml:space="preserve">                        </w:t>
            </w:r>
            <w:r w:rsidR="00BE14AF">
              <w:rPr>
                <w:rFonts w:asciiTheme="majorHAnsi" w:hAnsiTheme="majorHAnsi" w:cstheme="majorHAnsi"/>
              </w:rPr>
              <w:t xml:space="preserve"> </w:t>
            </w:r>
            <w:r w:rsidRPr="00393710">
              <w:rPr>
                <w:rFonts w:asciiTheme="majorHAnsi" w:hAnsiTheme="majorHAnsi" w:cstheme="majorHAnsi"/>
              </w:rPr>
              <w:t xml:space="preserve">data, with help of divide and store pattern.  </w:t>
            </w:r>
          </w:p>
          <w:p w14:paraId="039E6367" w14:textId="75936B4F" w:rsidR="00393710" w:rsidRDefault="00393710" w:rsidP="00393710">
            <w:pPr>
              <w:pStyle w:val="Resum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Technologies: </w:t>
            </w:r>
            <w:r w:rsidR="00BE14A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>Cloud Storage, Apache Tomcat, Java, HTML, CSS</w:t>
            </w:r>
          </w:p>
          <w:p w14:paraId="78458F9F" w14:textId="3388B11B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Role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BE14A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>Team Player</w:t>
            </w:r>
          </w:p>
          <w:p w14:paraId="4D3FADAD" w14:textId="77777777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  <w:b/>
                <w:bCs/>
              </w:rPr>
            </w:pPr>
          </w:p>
          <w:p w14:paraId="2F5D9704" w14:textId="0D5185A5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393710">
              <w:rPr>
                <w:rFonts w:cstheme="majorHAnsi"/>
                <w:b/>
                <w:bCs/>
                <w:i/>
                <w:iCs/>
              </w:rPr>
              <w:t>Project-4</w:t>
            </w:r>
            <w:r w:rsidRPr="00393710">
              <w:rPr>
                <w:rFonts w:asciiTheme="majorHAnsi" w:hAnsiTheme="majorHAnsi" w:cstheme="majorHAnsi"/>
                <w:b/>
                <w:bCs/>
                <w:i/>
                <w:iCs/>
              </w:rPr>
              <w:t>:</w:t>
            </w:r>
          </w:p>
          <w:p w14:paraId="6B581B44" w14:textId="4D11B5AD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Title</w:t>
            </w:r>
            <w:r w:rsidRPr="00393710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:</w:t>
            </w:r>
            <w: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 xml:space="preserve"> </w:t>
            </w:r>
            <w:r w:rsidRPr="00393710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 xml:space="preserve"> </w:t>
            </w:r>
            <w:r w:rsidRPr="00393710">
              <w:rPr>
                <w:rFonts w:asciiTheme="majorHAnsi" w:eastAsia="Times New Roman" w:hAnsiTheme="majorHAnsi" w:cstheme="majorHAnsi"/>
              </w:rPr>
              <w:t>Associative Rule in Data Mining for “ONLINE MARKETING</w:t>
            </w:r>
            <w:r w:rsidRPr="00393710">
              <w:rPr>
                <w:rFonts w:asciiTheme="majorHAnsi" w:hAnsiTheme="majorHAnsi" w:cstheme="majorHAnsi"/>
              </w:rPr>
              <w:t>”</w:t>
            </w:r>
          </w:p>
          <w:p w14:paraId="3B7398C5" w14:textId="2F941D38" w:rsidR="00393710" w:rsidRDefault="00393710" w:rsidP="00393710">
            <w:pPr>
              <w:pStyle w:val="ResumeText"/>
              <w:rPr>
                <w:rFonts w:asciiTheme="majorHAnsi" w:hAnsiTheme="majorHAnsi" w:cstheme="majorHAnsi"/>
                <w:color w:val="666666"/>
                <w:shd w:val="clear" w:color="auto" w:fill="FFFFFF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Descriptio</w:t>
            </w:r>
            <w:r>
              <w:rPr>
                <w:rFonts w:asciiTheme="majorHAnsi" w:hAnsiTheme="majorHAnsi" w:cstheme="majorHAnsi"/>
              </w:rPr>
              <w:t xml:space="preserve">n: This project </w:t>
            </w:r>
            <w:r w:rsidRPr="00393710">
              <w:rPr>
                <w:rFonts w:asciiTheme="majorHAnsi" w:hAnsiTheme="majorHAnsi" w:cstheme="majorHAnsi"/>
                <w:color w:val="666666"/>
                <w:shd w:val="clear" w:color="auto" w:fill="FFFFFF"/>
              </w:rPr>
              <w:t xml:space="preserve">help to show the probability of relationships between data </w:t>
            </w:r>
            <w:r w:rsidR="00BE14AF">
              <w:rPr>
                <w:rFonts w:asciiTheme="majorHAnsi" w:hAnsiTheme="majorHAnsi" w:cstheme="majorHAnsi"/>
                <w:color w:val="666666"/>
                <w:shd w:val="clear" w:color="auto" w:fill="FFFFFF"/>
              </w:rPr>
              <w:t xml:space="preserve"> </w:t>
            </w:r>
          </w:p>
          <w:p w14:paraId="6031CBD4" w14:textId="02667223" w:rsidR="00BE14AF" w:rsidRDefault="00BE14AF" w:rsidP="00BE14AF">
            <w:pPr>
              <w:pStyle w:val="ResumeText"/>
              <w:rPr>
                <w:rFonts w:asciiTheme="majorHAnsi" w:hAnsiTheme="majorHAnsi" w:cstheme="majorHAnsi"/>
                <w:color w:val="66666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666666"/>
                <w:shd w:val="clear" w:color="auto" w:fill="FFFFFF"/>
              </w:rPr>
              <w:t xml:space="preserve">                        </w:t>
            </w:r>
            <w:r w:rsidRPr="00393710">
              <w:rPr>
                <w:rFonts w:asciiTheme="majorHAnsi" w:hAnsiTheme="majorHAnsi" w:cstheme="majorHAnsi"/>
                <w:color w:val="666666"/>
                <w:shd w:val="clear" w:color="auto" w:fill="FFFFFF"/>
              </w:rPr>
              <w:t>items, within large data sets in various types of databases</w:t>
            </w:r>
            <w:r>
              <w:rPr>
                <w:rFonts w:asciiTheme="majorHAnsi" w:hAnsiTheme="majorHAnsi" w:cstheme="majorHAnsi"/>
                <w:color w:val="666666"/>
                <w:shd w:val="clear" w:color="auto" w:fill="FFFFFF"/>
              </w:rPr>
              <w:t>.</w:t>
            </w:r>
          </w:p>
          <w:p w14:paraId="6F8B5C57" w14:textId="1DFF38F2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  <w:color w:val="666666"/>
                <w:shd w:val="clear" w:color="auto" w:fill="FFFFFF"/>
              </w:rPr>
              <w:t>Role:</w:t>
            </w:r>
            <w:r w:rsidR="00BE14AF">
              <w:rPr>
                <w:rFonts w:asciiTheme="majorHAnsi" w:hAnsiTheme="majorHAnsi" w:cstheme="majorHAnsi"/>
                <w:b/>
                <w:bCs/>
                <w:color w:val="666666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color w:val="666666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666666"/>
                <w:shd w:val="clear" w:color="auto" w:fill="FFFFFF"/>
              </w:rPr>
              <w:t>Team Player</w:t>
            </w:r>
          </w:p>
          <w:p w14:paraId="748E1718" w14:textId="532186DF" w:rsidR="00393710" w:rsidRPr="00393710" w:rsidRDefault="00393710" w:rsidP="00393710">
            <w:pPr>
              <w:pStyle w:val="ResumeText"/>
            </w:pPr>
            <w:r>
              <w:rPr>
                <w:rFonts w:asciiTheme="majorHAnsi" w:hAnsiTheme="majorHAnsi" w:cstheme="majorHAnsi"/>
              </w:rPr>
              <w:t xml:space="preserve">                                      </w:t>
            </w:r>
          </w:p>
        </w:tc>
      </w:tr>
      <w:tr w:rsidR="00393710" w14:paraId="30BB10BE" w14:textId="77777777" w:rsidTr="00393710">
        <w:trPr>
          <w:trHeight w:val="781"/>
        </w:trPr>
        <w:tc>
          <w:tcPr>
            <w:tcW w:w="1843" w:type="dxa"/>
            <w:tcMar>
              <w:right w:w="475" w:type="dxa"/>
            </w:tcMar>
          </w:tcPr>
          <w:p w14:paraId="78A069EE" w14:textId="5B790E82" w:rsidR="00393710" w:rsidRDefault="00393710" w:rsidP="00393710">
            <w:pPr>
              <w:pStyle w:val="Heading1"/>
              <w:outlineLvl w:val="0"/>
            </w:pPr>
            <w:r>
              <w:lastRenderedPageBreak/>
              <w:t xml:space="preserve">      Languages   Known </w:t>
            </w:r>
          </w:p>
        </w:tc>
        <w:tc>
          <w:tcPr>
            <w:tcW w:w="8257" w:type="dxa"/>
            <w:tcBorders>
              <w:top w:val="single" w:sz="4" w:space="0" w:color="auto"/>
            </w:tcBorders>
          </w:tcPr>
          <w:p w14:paraId="3D0CD7AE" w14:textId="5BC75DCD" w:rsidR="00393710" w:rsidRDefault="00393710" w:rsidP="00393710">
            <w:pPr>
              <w:pStyle w:val="ResumeText"/>
            </w:pPr>
            <w:r>
              <w:t>English, Telugu, Hindi</w:t>
            </w:r>
          </w:p>
        </w:tc>
      </w:tr>
      <w:tr w:rsidR="00393710" w14:paraId="2569E360" w14:textId="77777777" w:rsidTr="006F44A2">
        <w:trPr>
          <w:trHeight w:val="874"/>
        </w:trPr>
        <w:tc>
          <w:tcPr>
            <w:tcW w:w="1843" w:type="dxa"/>
            <w:tcMar>
              <w:right w:w="475" w:type="dxa"/>
            </w:tcMar>
          </w:tcPr>
          <w:p w14:paraId="137E1D65" w14:textId="291096B6" w:rsidR="00393710" w:rsidRDefault="00393710" w:rsidP="00393710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8257" w:type="dxa"/>
          </w:tcPr>
          <w:p w14:paraId="4123329E" w14:textId="4D801F2E" w:rsidR="00393710" w:rsidRPr="00393710" w:rsidRDefault="00393710" w:rsidP="00393710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Worked as an “Associate” at “CE DATA Solutions".</w:t>
            </w:r>
          </w:p>
          <w:p w14:paraId="7E59BDAC" w14:textId="77777777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Worked as “Marketing Executive” in “INDIAMART”.</w:t>
            </w:r>
          </w:p>
          <w:p w14:paraId="683A7365" w14:textId="5ABFC141" w:rsidR="00393710" w:rsidRDefault="00393710" w:rsidP="00393710">
            <w:pPr>
              <w:pStyle w:val="ResumeText"/>
            </w:pPr>
          </w:p>
        </w:tc>
      </w:tr>
      <w:tr w:rsidR="00393710" w14:paraId="15E5C43E" w14:textId="77777777" w:rsidTr="00393710">
        <w:trPr>
          <w:trHeight w:val="835"/>
        </w:trPr>
        <w:tc>
          <w:tcPr>
            <w:tcW w:w="1843" w:type="dxa"/>
            <w:tcMar>
              <w:right w:w="475" w:type="dxa"/>
            </w:tcMar>
          </w:tcPr>
          <w:p w14:paraId="218F466B" w14:textId="136AE55D" w:rsidR="00393710" w:rsidRDefault="00393710" w:rsidP="00393710">
            <w:pPr>
              <w:pStyle w:val="Heading1"/>
              <w:outlineLvl w:val="0"/>
            </w:pPr>
            <w:r>
              <w:t>Professional Traits</w:t>
            </w:r>
          </w:p>
        </w:tc>
        <w:tc>
          <w:tcPr>
            <w:tcW w:w="8257" w:type="dxa"/>
          </w:tcPr>
          <w:p w14:paraId="6FA6C0F9" w14:textId="25A11A60" w:rsidR="00393710" w:rsidRPr="00393710" w:rsidRDefault="00393710" w:rsidP="00260376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Hard Working (but mostly prefer to Smart Work)</w:t>
            </w:r>
          </w:p>
          <w:p w14:paraId="6B45F23C" w14:textId="77777777" w:rsidR="00393710" w:rsidRPr="00393710" w:rsidRDefault="00393710" w:rsidP="00260376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Adaptive to New Environment</w:t>
            </w:r>
          </w:p>
          <w:p w14:paraId="756AE9A5" w14:textId="77777777" w:rsidR="00393710" w:rsidRPr="00393710" w:rsidRDefault="00393710" w:rsidP="00260376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Self-Motivated</w:t>
            </w:r>
          </w:p>
          <w:p w14:paraId="108D403B" w14:textId="219256E7" w:rsidR="00393710" w:rsidRPr="00393710" w:rsidRDefault="00393710" w:rsidP="00260376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Positive Attitude</w:t>
            </w:r>
          </w:p>
        </w:tc>
      </w:tr>
      <w:tr w:rsidR="00393710" w14:paraId="6A934DEB" w14:textId="77777777" w:rsidTr="00393710">
        <w:trPr>
          <w:trHeight w:val="835"/>
        </w:trPr>
        <w:tc>
          <w:tcPr>
            <w:tcW w:w="1843" w:type="dxa"/>
            <w:tcMar>
              <w:right w:w="475" w:type="dxa"/>
            </w:tcMar>
          </w:tcPr>
          <w:p w14:paraId="0358F2EA" w14:textId="7AEA9231" w:rsidR="00393710" w:rsidRDefault="00393710" w:rsidP="00393710">
            <w:pPr>
              <w:pStyle w:val="Heading1"/>
              <w:outlineLvl w:val="0"/>
            </w:pPr>
            <w:r>
              <w:t>Hobbies</w:t>
            </w:r>
          </w:p>
        </w:tc>
        <w:tc>
          <w:tcPr>
            <w:tcW w:w="8257" w:type="dxa"/>
          </w:tcPr>
          <w:p w14:paraId="225C75E5" w14:textId="77777777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Playing Cricket</w:t>
            </w:r>
          </w:p>
          <w:p w14:paraId="502391A8" w14:textId="77777777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Listening to music</w:t>
            </w:r>
          </w:p>
          <w:p w14:paraId="7F97AE19" w14:textId="77777777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Photography</w:t>
            </w:r>
          </w:p>
          <w:p w14:paraId="78FEEDA3" w14:textId="77777777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Travelling</w:t>
            </w:r>
          </w:p>
          <w:p w14:paraId="066BA486" w14:textId="77777777" w:rsidR="00393710" w:rsidRPr="00393710" w:rsidRDefault="00393710" w:rsidP="00393710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</w:p>
        </w:tc>
      </w:tr>
      <w:tr w:rsidR="00393710" w14:paraId="4493ABB5" w14:textId="77777777" w:rsidTr="00260376">
        <w:trPr>
          <w:trHeight w:val="6"/>
        </w:trPr>
        <w:tc>
          <w:tcPr>
            <w:tcW w:w="1843" w:type="dxa"/>
            <w:tcMar>
              <w:right w:w="475" w:type="dxa"/>
            </w:tcMar>
          </w:tcPr>
          <w:p w14:paraId="5B55E8BB" w14:textId="7DEF200C" w:rsidR="00393710" w:rsidRDefault="00393710" w:rsidP="00393710">
            <w:pPr>
              <w:pStyle w:val="Heading1"/>
              <w:outlineLvl w:val="0"/>
            </w:pPr>
            <w:r>
              <w:t>Personal Details</w:t>
            </w:r>
          </w:p>
        </w:tc>
        <w:tc>
          <w:tcPr>
            <w:tcW w:w="8257" w:type="dxa"/>
          </w:tcPr>
          <w:p w14:paraId="23B74C05" w14:textId="77777777" w:rsidR="00393710" w:rsidRPr="00393710" w:rsidRDefault="00393710" w:rsidP="00393710">
            <w:pPr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DOB: 23-12-1998</w:t>
            </w:r>
          </w:p>
          <w:p w14:paraId="067834DD" w14:textId="77777777" w:rsidR="00393710" w:rsidRDefault="00393710" w:rsidP="00393710">
            <w:pPr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Address: 10-51-6/4,</w:t>
            </w:r>
          </w:p>
          <w:p w14:paraId="6E943747" w14:textId="77777777" w:rsidR="00393710" w:rsidRDefault="00393710" w:rsidP="00393710">
            <w:pPr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 xml:space="preserve">                </w:t>
            </w:r>
            <w:r w:rsidRPr="00393710">
              <w:rPr>
                <w:rFonts w:asciiTheme="majorHAnsi" w:eastAsia="Times New Roman" w:hAnsiTheme="majorHAnsi" w:cstheme="majorHAnsi"/>
              </w:rPr>
              <w:t>Waltair Uplands</w:t>
            </w:r>
            <w:r>
              <w:rPr>
                <w:rFonts w:asciiTheme="majorHAnsi" w:eastAsia="Times New Roman" w:hAnsiTheme="majorHAnsi" w:cstheme="majorHAnsi"/>
              </w:rPr>
              <w:t>,</w:t>
            </w:r>
          </w:p>
          <w:p w14:paraId="24358491" w14:textId="5D004642" w:rsidR="00393710" w:rsidRPr="00393710" w:rsidRDefault="00393710" w:rsidP="00393710">
            <w:pPr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               </w:t>
            </w:r>
            <w:r w:rsidRPr="00393710">
              <w:rPr>
                <w:rFonts w:asciiTheme="majorHAnsi" w:eastAsia="Times New Roman" w:hAnsiTheme="majorHAnsi" w:cstheme="majorHAnsi"/>
              </w:rPr>
              <w:t xml:space="preserve">  Kailash Metta,</w:t>
            </w:r>
          </w:p>
          <w:p w14:paraId="342B7D5A" w14:textId="6A7F457B" w:rsidR="00393710" w:rsidRDefault="00393710" w:rsidP="00393710">
            <w:pPr>
              <w:spacing w:after="0"/>
              <w:jc w:val="both"/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               </w:t>
            </w:r>
            <w:r w:rsidRPr="00393710">
              <w:rPr>
                <w:rFonts w:asciiTheme="majorHAnsi" w:eastAsia="Times New Roman" w:hAnsiTheme="majorHAnsi" w:cstheme="majorHAnsi"/>
              </w:rPr>
              <w:t xml:space="preserve">  Visakhapatnam-530003</w:t>
            </w:r>
          </w:p>
          <w:p w14:paraId="09CE25FA" w14:textId="090D914E" w:rsidR="00393710" w:rsidRPr="00393710" w:rsidRDefault="00393710" w:rsidP="00324295">
            <w:pPr>
              <w:tabs>
                <w:tab w:val="left" w:pos="2210"/>
              </w:tabs>
              <w:spacing w:line="240" w:lineRule="auto"/>
              <w:ind w:left="2"/>
              <w:jc w:val="both"/>
              <w:rPr>
                <w:rFonts w:asciiTheme="majorHAnsi" w:eastAsia="Times New Roman" w:hAnsiTheme="majorHAnsi" w:cstheme="majorHAnsi"/>
              </w:rPr>
            </w:pPr>
          </w:p>
        </w:tc>
      </w:tr>
      <w:tr w:rsidR="00393710" w14:paraId="2F5E348E" w14:textId="77777777" w:rsidTr="00393710">
        <w:trPr>
          <w:trHeight w:val="767"/>
        </w:trPr>
        <w:tc>
          <w:tcPr>
            <w:tcW w:w="1843" w:type="dxa"/>
            <w:tcMar>
              <w:right w:w="475" w:type="dxa"/>
            </w:tcMar>
          </w:tcPr>
          <w:p w14:paraId="6A44B31D" w14:textId="7E0C5CC9" w:rsidR="00393710" w:rsidRDefault="00393710" w:rsidP="00393710">
            <w:pPr>
              <w:pStyle w:val="Heading1"/>
              <w:jc w:val="center"/>
              <w:outlineLvl w:val="0"/>
            </w:pPr>
          </w:p>
        </w:tc>
        <w:tc>
          <w:tcPr>
            <w:tcW w:w="8257" w:type="dxa"/>
          </w:tcPr>
          <w:p w14:paraId="34C9736F" w14:textId="5FFCBDDB" w:rsidR="00393710" w:rsidRDefault="00393710" w:rsidP="00393710">
            <w:pPr>
              <w:pStyle w:val="ResumeText"/>
            </w:pPr>
          </w:p>
        </w:tc>
      </w:tr>
    </w:tbl>
    <w:p w14:paraId="4C12ED26" w14:textId="77777777" w:rsidR="001C72FD" w:rsidRDefault="001C72FD"/>
    <w:sectPr w:rsidR="001C72FD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4C51" w14:textId="77777777" w:rsidR="004F4502" w:rsidRDefault="004F4502">
      <w:pPr>
        <w:spacing w:after="0" w:line="240" w:lineRule="auto"/>
      </w:pPr>
      <w:r>
        <w:separator/>
      </w:r>
    </w:p>
  </w:endnote>
  <w:endnote w:type="continuationSeparator" w:id="0">
    <w:p w14:paraId="3C437942" w14:textId="77777777" w:rsidR="004F4502" w:rsidRDefault="004F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0FA6" w14:textId="77777777" w:rsidR="001C72FD" w:rsidRDefault="00FC301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8989" w14:textId="77777777" w:rsidR="004F4502" w:rsidRDefault="004F4502">
      <w:pPr>
        <w:spacing w:after="0" w:line="240" w:lineRule="auto"/>
      </w:pPr>
      <w:r>
        <w:separator/>
      </w:r>
    </w:p>
  </w:footnote>
  <w:footnote w:type="continuationSeparator" w:id="0">
    <w:p w14:paraId="4EEB87FD" w14:textId="77777777" w:rsidR="004F4502" w:rsidRDefault="004F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0D32"/>
    <w:multiLevelType w:val="multilevel"/>
    <w:tmpl w:val="A7F4A7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2A3B38"/>
    <w:multiLevelType w:val="hybridMultilevel"/>
    <w:tmpl w:val="0BE6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E166B"/>
    <w:multiLevelType w:val="multilevel"/>
    <w:tmpl w:val="7A86DA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E1E3EC4"/>
    <w:multiLevelType w:val="multilevel"/>
    <w:tmpl w:val="990CDD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6BB2A9D"/>
    <w:multiLevelType w:val="multilevel"/>
    <w:tmpl w:val="717AB1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86351325">
    <w:abstractNumId w:val="1"/>
  </w:num>
  <w:num w:numId="2" w16cid:durableId="1733893119">
    <w:abstractNumId w:val="4"/>
  </w:num>
  <w:num w:numId="3" w16cid:durableId="1130128480">
    <w:abstractNumId w:val="3"/>
  </w:num>
  <w:num w:numId="4" w16cid:durableId="472144397">
    <w:abstractNumId w:val="2"/>
  </w:num>
  <w:num w:numId="5" w16cid:durableId="94118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018"/>
    <w:rsid w:val="000A6007"/>
    <w:rsid w:val="00144176"/>
    <w:rsid w:val="00170125"/>
    <w:rsid w:val="001C72FD"/>
    <w:rsid w:val="002160EF"/>
    <w:rsid w:val="00220AC8"/>
    <w:rsid w:val="00260376"/>
    <w:rsid w:val="002A5016"/>
    <w:rsid w:val="00324295"/>
    <w:rsid w:val="00393710"/>
    <w:rsid w:val="0043664A"/>
    <w:rsid w:val="004F4502"/>
    <w:rsid w:val="005525B7"/>
    <w:rsid w:val="005F6FF3"/>
    <w:rsid w:val="006F44A2"/>
    <w:rsid w:val="0072338D"/>
    <w:rsid w:val="00733AE0"/>
    <w:rsid w:val="009C471A"/>
    <w:rsid w:val="00A5058C"/>
    <w:rsid w:val="00A739C9"/>
    <w:rsid w:val="00B41A67"/>
    <w:rsid w:val="00BE14AF"/>
    <w:rsid w:val="00C845FF"/>
    <w:rsid w:val="00F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F714D"/>
  <w15:docId w15:val="{CFB77A3F-4BE9-452F-9355-4DB8CA02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3937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path.yerra@cogniza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36669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B0DB3-F5FC-434B-A07D-5CBA4761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11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Yerra, Sampath (Cognizant)</dc:creator>
  <cp:keywords/>
  <dc:description/>
  <cp:lastModifiedBy>Yerra, Sampath (Cognizant)</cp:lastModifiedBy>
  <cp:revision>9</cp:revision>
  <dcterms:created xsi:type="dcterms:W3CDTF">2023-02-20T13:30:00Z</dcterms:created>
  <dcterms:modified xsi:type="dcterms:W3CDTF">2023-02-20T13:40:00Z</dcterms:modified>
</cp:coreProperties>
</file>